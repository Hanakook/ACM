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直接模拟即可。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标程写的应该还算清晰。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50A76"/>
    <w:rsid w:val="39750A7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2018-08-11T10:24:00Z</dcterms:created>
  <dc:creator>Administrator</dc:creator>
  <cp:lastModifiedBy>Administrator</cp:lastModifiedBy>
  <dcterms:modified xsi:type="dcterms:W3CDTF">2018-08-11T10:25:09Z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